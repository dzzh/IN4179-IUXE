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6B" w:rsidRPr="00167140" w:rsidRDefault="00167140" w:rsidP="0028636B">
      <w:pPr>
        <w:pStyle w:val="NoSpacing"/>
        <w:rPr>
          <w:b/>
          <w:lang w:val="en-US"/>
        </w:rPr>
      </w:pPr>
      <w:r w:rsidRPr="00167140">
        <w:rPr>
          <w:b/>
          <w:lang w:val="en-US"/>
        </w:rPr>
        <w:t>S</w:t>
      </w:r>
      <w:r w:rsidR="0028636B" w:rsidRPr="00167140">
        <w:rPr>
          <w:b/>
          <w:lang w:val="en-US"/>
        </w:rPr>
        <w:t>heets 1</w:t>
      </w:r>
    </w:p>
    <w:p w:rsidR="0028636B" w:rsidRPr="00167140" w:rsidRDefault="0028636B" w:rsidP="0028636B">
      <w:pPr>
        <w:pStyle w:val="NoSpacing"/>
        <w:rPr>
          <w:lang w:val="en-US"/>
        </w:rPr>
      </w:pPr>
    </w:p>
    <w:p w:rsidR="0028636B" w:rsidRPr="00167140" w:rsidRDefault="0028636B" w:rsidP="0028636B">
      <w:pPr>
        <w:pStyle w:val="NoSpacing"/>
        <w:rPr>
          <w:lang w:val="en-US"/>
        </w:rPr>
      </w:pPr>
      <w:r w:rsidRPr="00167140">
        <w:rPr>
          <w:lang w:val="en-US"/>
        </w:rPr>
        <w:t>PACT =&gt; people, activities, context, technologies</w:t>
      </w:r>
    </w:p>
    <w:p w:rsidR="0028636B" w:rsidRDefault="0028636B" w:rsidP="0028636B">
      <w:pPr>
        <w:pStyle w:val="NoSpacing"/>
        <w:rPr>
          <w:lang w:val="en-US"/>
        </w:rPr>
      </w:pPr>
      <w:r w:rsidRPr="0028636B">
        <w:rPr>
          <w:lang w:val="en-US"/>
        </w:rPr>
        <w:t>- Elements for designing interactive systems: PAC</w:t>
      </w:r>
      <w:r>
        <w:rPr>
          <w:lang w:val="en-US"/>
        </w:rPr>
        <w:t xml:space="preserve"> comprise operational demands, T theories</w:t>
      </w:r>
    </w:p>
    <w:p w:rsidR="0028636B" w:rsidRDefault="0028636B" w:rsidP="0028636B">
      <w:pPr>
        <w:pStyle w:val="NoSpacing"/>
        <w:rPr>
          <w:lang w:val="en-US"/>
        </w:rPr>
      </w:pPr>
    </w:p>
    <w:p w:rsidR="0028636B" w:rsidRDefault="0028636B" w:rsidP="0028636B">
      <w:pPr>
        <w:pStyle w:val="NoSpacing"/>
        <w:rPr>
          <w:lang w:val="en-US"/>
        </w:rPr>
      </w:pPr>
      <w:r>
        <w:rPr>
          <w:lang w:val="en-US"/>
        </w:rPr>
        <w:t xml:space="preserve">Sit Cog </w:t>
      </w:r>
      <w:proofErr w:type="spellStart"/>
      <w:r>
        <w:rPr>
          <w:lang w:val="en-US"/>
        </w:rPr>
        <w:t>Eng</w:t>
      </w:r>
      <w:proofErr w:type="spellEnd"/>
    </w:p>
    <w:p w:rsidR="0028636B" w:rsidRDefault="0028636B" w:rsidP="0028636B">
      <w:pPr>
        <w:pStyle w:val="NoSpacing"/>
        <w:rPr>
          <w:lang w:val="en-US"/>
        </w:rPr>
      </w:pPr>
    </w:p>
    <w:p w:rsidR="0028636B" w:rsidRDefault="0028636B" w:rsidP="0028636B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26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B" w:rsidRDefault="0028636B" w:rsidP="0028636B">
      <w:pPr>
        <w:pStyle w:val="NoSpacing"/>
        <w:rPr>
          <w:lang w:val="en-US"/>
        </w:rPr>
      </w:pPr>
    </w:p>
    <w:p w:rsidR="0028636B" w:rsidRDefault="00167140" w:rsidP="0028636B">
      <w:pPr>
        <w:pStyle w:val="NoSpacing"/>
        <w:rPr>
          <w:lang w:val="en-US"/>
        </w:rPr>
      </w:pPr>
      <w:r>
        <w:rPr>
          <w:lang w:val="en-US"/>
        </w:rPr>
        <w:t xml:space="preserve">Create </w:t>
      </w:r>
      <w:r w:rsidR="0028636B">
        <w:rPr>
          <w:lang w:val="en-US"/>
        </w:rPr>
        <w:t>Scenarios =&gt; stories about people undertaking activities using technologies in contexts</w:t>
      </w:r>
    </w:p>
    <w:p w:rsidR="0028636B" w:rsidRDefault="00167140" w:rsidP="0028636B">
      <w:pPr>
        <w:pStyle w:val="NoSpacing"/>
        <w:rPr>
          <w:lang w:val="en-US"/>
        </w:rPr>
      </w:pPr>
      <w:r>
        <w:rPr>
          <w:lang w:val="en-US"/>
        </w:rPr>
        <w:t>…w</w:t>
      </w:r>
      <w:r w:rsidR="0028636B">
        <w:rPr>
          <w:lang w:val="en-US"/>
        </w:rPr>
        <w:t>ith personas=&gt; people that are archetypical in the domain; synthesize from knowledge of people in the domain, having goals and being abstract types.</w:t>
      </w:r>
    </w:p>
    <w:p w:rsidR="00167140" w:rsidRDefault="00167140" w:rsidP="0028636B">
      <w:pPr>
        <w:pStyle w:val="NoSpacing"/>
        <w:rPr>
          <w:lang w:val="en-US"/>
        </w:rPr>
      </w:pPr>
    </w:p>
    <w:p w:rsidR="00167140" w:rsidRDefault="00167140" w:rsidP="0028636B">
      <w:pPr>
        <w:pStyle w:val="NoSpacing"/>
        <w:rPr>
          <w:lang w:val="en-US"/>
        </w:rPr>
      </w:pPr>
      <w:r>
        <w:rPr>
          <w:lang w:val="en-US"/>
        </w:rPr>
        <w:t>UX design: be mindful of performance &amp; knowledge, judgment &amp; feelings</w:t>
      </w:r>
    </w:p>
    <w:p w:rsidR="00167140" w:rsidRDefault="00167140" w:rsidP="0028636B">
      <w:pPr>
        <w:pStyle w:val="NoSpacing"/>
        <w:rPr>
          <w:lang w:val="en-US"/>
        </w:rPr>
      </w:pPr>
      <w:r>
        <w:rPr>
          <w:lang w:val="en-US"/>
        </w:rPr>
        <w:t xml:space="preserve">From gaming =&gt; pay attention to identity, </w:t>
      </w:r>
      <w:proofErr w:type="spellStart"/>
      <w:r>
        <w:rPr>
          <w:lang w:val="en-US"/>
        </w:rPr>
        <w:t>adaptivity</w:t>
      </w:r>
      <w:proofErr w:type="spellEnd"/>
      <w:r>
        <w:rPr>
          <w:lang w:val="en-US"/>
        </w:rPr>
        <w:t>, narrative, immersion and flow in your system</w:t>
      </w:r>
    </w:p>
    <w:p w:rsidR="00167140" w:rsidRDefault="00167140" w:rsidP="0028636B">
      <w:pPr>
        <w:pStyle w:val="NoSpacing"/>
        <w:rPr>
          <w:lang w:val="en-US"/>
        </w:rPr>
      </w:pPr>
    </w:p>
    <w:p w:rsidR="00167140" w:rsidRDefault="00167140" w:rsidP="0028636B">
      <w:pPr>
        <w:pStyle w:val="NoSpacing"/>
        <w:rPr>
          <w:lang w:val="en-US"/>
        </w:rPr>
      </w:pPr>
      <w:r>
        <w:rPr>
          <w:lang w:val="en-US"/>
        </w:rPr>
        <w:t>Classical principles in human-centered design:</w:t>
      </w:r>
    </w:p>
    <w:p w:rsidR="00167140" w:rsidRDefault="00167140" w:rsidP="0028636B">
      <w:pPr>
        <w:pStyle w:val="NoSpacing"/>
        <w:rPr>
          <w:lang w:val="en-US"/>
        </w:rPr>
      </w:pPr>
      <w:r>
        <w:rPr>
          <w:lang w:val="en-US"/>
        </w:rPr>
        <w:t>Visibility, Consistency, Familiarity, Affordance, Navigation, Control, Feedback, Recovery, Constraints, Flexibility, Style, Conviviality (politeness)</w:t>
      </w:r>
    </w:p>
    <w:p w:rsidR="00167140" w:rsidRDefault="00167140">
      <w:pPr>
        <w:rPr>
          <w:lang w:val="en-US"/>
        </w:rPr>
      </w:pPr>
      <w:r>
        <w:rPr>
          <w:lang w:val="en-US"/>
        </w:rPr>
        <w:br w:type="page"/>
      </w:r>
    </w:p>
    <w:p w:rsidR="0028636B" w:rsidRPr="00F63348" w:rsidRDefault="0028636B" w:rsidP="0028636B">
      <w:pPr>
        <w:pStyle w:val="NoSpacing"/>
        <w:rPr>
          <w:b/>
          <w:lang w:val="en-US"/>
        </w:rPr>
      </w:pPr>
      <w:r w:rsidRPr="00F63348">
        <w:rPr>
          <w:b/>
          <w:lang w:val="en-US"/>
        </w:rPr>
        <w:lastRenderedPageBreak/>
        <w:t>Sheets 2</w:t>
      </w:r>
    </w:p>
    <w:p w:rsidR="00167140" w:rsidRPr="00F63348" w:rsidRDefault="00167140" w:rsidP="0028636B">
      <w:pPr>
        <w:pStyle w:val="NoSpacing"/>
        <w:rPr>
          <w:b/>
          <w:lang w:val="en-US"/>
        </w:rPr>
      </w:pPr>
    </w:p>
    <w:p w:rsidR="00167140" w:rsidRPr="00167140" w:rsidRDefault="00167140" w:rsidP="0028636B">
      <w:pPr>
        <w:pStyle w:val="NoSpacing"/>
        <w:rPr>
          <w:lang w:val="en-US"/>
        </w:rPr>
      </w:pPr>
      <w:r w:rsidRPr="00167140">
        <w:rPr>
          <w:lang w:val="en-US"/>
        </w:rPr>
        <w:t>User Experience Engineering is/has:</w:t>
      </w:r>
    </w:p>
    <w:p w:rsidR="00167140" w:rsidRDefault="00167140" w:rsidP="00167140">
      <w:pPr>
        <w:pStyle w:val="NoSpacing"/>
        <w:numPr>
          <w:ilvl w:val="0"/>
          <w:numId w:val="2"/>
        </w:numPr>
      </w:pPr>
      <w:proofErr w:type="spellStart"/>
      <w:r>
        <w:t>Iterative</w:t>
      </w:r>
      <w:proofErr w:type="spellEnd"/>
    </w:p>
    <w:p w:rsidR="00167140" w:rsidRDefault="00167140" w:rsidP="00167140">
      <w:pPr>
        <w:pStyle w:val="NoSpacing"/>
        <w:numPr>
          <w:ilvl w:val="0"/>
          <w:numId w:val="2"/>
        </w:numPr>
      </w:pPr>
      <w:proofErr w:type="spellStart"/>
      <w:r>
        <w:t>Collaborative</w:t>
      </w:r>
      <w:proofErr w:type="spellEnd"/>
      <w:r>
        <w:t xml:space="preserve"> (</w:t>
      </w:r>
      <w:proofErr w:type="spellStart"/>
      <w:r>
        <w:t>multi-disciplinary</w:t>
      </w:r>
      <w:proofErr w:type="spellEnd"/>
      <w:r>
        <w:t>)</w:t>
      </w:r>
    </w:p>
    <w:p w:rsidR="00167140" w:rsidRPr="00167140" w:rsidRDefault="00167140" w:rsidP="00167140">
      <w:pPr>
        <w:pStyle w:val="NoSpacing"/>
        <w:numPr>
          <w:ilvl w:val="0"/>
          <w:numId w:val="2"/>
        </w:numPr>
        <w:rPr>
          <w:lang w:val="en-US"/>
        </w:rPr>
      </w:pPr>
      <w:r w:rsidRPr="00167140">
        <w:rPr>
          <w:lang w:val="en-US"/>
        </w:rPr>
        <w:t>Usability objectives (does it work and how</w:t>
      </w:r>
      <w:r>
        <w:rPr>
          <w:lang w:val="en-US"/>
        </w:rPr>
        <w:t xml:space="preserve"> well</w:t>
      </w:r>
      <w:r w:rsidRPr="00167140">
        <w:rPr>
          <w:lang w:val="en-US"/>
        </w:rPr>
        <w:t>)</w:t>
      </w:r>
    </w:p>
    <w:p w:rsidR="00167140" w:rsidRDefault="00167140" w:rsidP="00167140">
      <w:pPr>
        <w:pStyle w:val="NoSpacing"/>
        <w:numPr>
          <w:ilvl w:val="0"/>
          <w:numId w:val="2"/>
        </w:numPr>
        <w:rPr>
          <w:lang w:val="en-US"/>
        </w:rPr>
      </w:pPr>
      <w:r w:rsidRPr="00167140">
        <w:rPr>
          <w:lang w:val="en-US"/>
        </w:rPr>
        <w:t>Experience objectives (in rare cases, one may want to have fun as well)</w:t>
      </w:r>
    </w:p>
    <w:p w:rsidR="00167140" w:rsidRDefault="00167140" w:rsidP="00167140">
      <w:pPr>
        <w:pStyle w:val="NoSpacing"/>
        <w:rPr>
          <w:lang w:val="en-US"/>
        </w:rPr>
      </w:pPr>
    </w:p>
    <w:p w:rsidR="00167140" w:rsidRDefault="00167140" w:rsidP="00167140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1B4C78" wp14:editId="45515CD4">
            <wp:extent cx="4547466" cy="3329796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99" cy="33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40" w:rsidRDefault="00167140" w:rsidP="00167140">
      <w:pPr>
        <w:pStyle w:val="NoSpacing"/>
        <w:rPr>
          <w:lang w:val="en-US"/>
        </w:rPr>
      </w:pPr>
    </w:p>
    <w:p w:rsidR="00167140" w:rsidRDefault="00167140" w:rsidP="00167140">
      <w:pPr>
        <w:pStyle w:val="NoSpacing"/>
        <w:rPr>
          <w:lang w:val="en-US"/>
        </w:rPr>
      </w:pPr>
      <w:r>
        <w:rPr>
          <w:lang w:val="en-US"/>
        </w:rPr>
        <w:t>Scenarios =&gt; reason about situations of use before they are created</w:t>
      </w:r>
    </w:p>
    <w:p w:rsidR="00167140" w:rsidRDefault="00167140" w:rsidP="00167140">
      <w:pPr>
        <w:pStyle w:val="NoSpacing"/>
        <w:rPr>
          <w:lang w:val="en-US"/>
        </w:rPr>
      </w:pPr>
      <w:r>
        <w:rPr>
          <w:lang w:val="en-US"/>
        </w:rPr>
        <w:t>Have a setting, actors and a sequence of actions and events, and can be elaborated as prototypes</w:t>
      </w:r>
    </w:p>
    <w:p w:rsidR="00167140" w:rsidRDefault="00167140" w:rsidP="00167140">
      <w:pPr>
        <w:pStyle w:val="NoSpacing"/>
        <w:rPr>
          <w:lang w:val="en-US"/>
        </w:rPr>
      </w:pPr>
      <w:r>
        <w:rPr>
          <w:lang w:val="en-US"/>
        </w:rPr>
        <w:t>They are useful for reflection, concrete and flexible, provide multiple views on the interaction, can be abstracted &amp; categorized</w:t>
      </w:r>
      <w:r w:rsidR="00C373CF">
        <w:rPr>
          <w:lang w:val="en-US"/>
        </w:rPr>
        <w:t xml:space="preserve"> and provide easy accessibility of design activities (for stakeholders)</w:t>
      </w:r>
    </w:p>
    <w:p w:rsidR="00C373CF" w:rsidRDefault="00C373CF" w:rsidP="00167140">
      <w:pPr>
        <w:pStyle w:val="NoSpacing"/>
        <w:rPr>
          <w:lang w:val="en-US"/>
        </w:rPr>
      </w:pPr>
      <w:r>
        <w:rPr>
          <w:lang w:val="en-US"/>
        </w:rPr>
        <w:t>We have Problem scenarios (about problem domain) and Design scenarios (a new vision)</w:t>
      </w:r>
    </w:p>
    <w:p w:rsidR="00C373CF" w:rsidRDefault="00C373CF" w:rsidP="00167140">
      <w:pPr>
        <w:pStyle w:val="NoSpacing"/>
        <w:rPr>
          <w:lang w:val="en-US"/>
        </w:rPr>
      </w:pPr>
    </w:p>
    <w:p w:rsidR="00C373CF" w:rsidRDefault="00C373CF" w:rsidP="00167140">
      <w:pPr>
        <w:pStyle w:val="NoSpacing"/>
        <w:rPr>
          <w:lang w:val="en-US"/>
        </w:rPr>
      </w:pPr>
      <w:r>
        <w:rPr>
          <w:lang w:val="en-US"/>
        </w:rPr>
        <w:t>Use Cases =&gt; scenario is instantiation of use case. Use cases describe complete system functionality, give contextualization and organization of requirements</w:t>
      </w:r>
    </w:p>
    <w:p w:rsidR="00C373CF" w:rsidRDefault="00C373CF" w:rsidP="00167140">
      <w:pPr>
        <w:pStyle w:val="NoSpacing"/>
        <w:rPr>
          <w:lang w:val="en-US"/>
        </w:rPr>
      </w:pPr>
    </w:p>
    <w:p w:rsidR="00C373CF" w:rsidRDefault="00C373CF" w:rsidP="00167140">
      <w:pPr>
        <w:pStyle w:val="NoSpacing"/>
        <w:rPr>
          <w:lang w:val="en-US"/>
        </w:rPr>
      </w:pPr>
      <w:r>
        <w:rPr>
          <w:lang w:val="en-US"/>
        </w:rPr>
        <w:t>Requirements =&gt; What the system should be able to do. SCE focuses on cognitive requirements</w:t>
      </w:r>
    </w:p>
    <w:p w:rsidR="00C373CF" w:rsidRDefault="00C373CF" w:rsidP="00167140">
      <w:pPr>
        <w:pStyle w:val="NoSpacing"/>
        <w:rPr>
          <w:lang w:val="en-US"/>
        </w:rPr>
      </w:pPr>
    </w:p>
    <w:p w:rsidR="00C373CF" w:rsidRDefault="00C373CF" w:rsidP="00167140">
      <w:pPr>
        <w:pStyle w:val="NoSpacing"/>
        <w:rPr>
          <w:lang w:val="en-US"/>
        </w:rPr>
      </w:pPr>
      <w:r>
        <w:rPr>
          <w:lang w:val="en-US"/>
        </w:rPr>
        <w:t>Claims =&gt; Justify requirements, highlighting expected outcomes, up- and downsides. They must be concrete and testable.</w:t>
      </w:r>
    </w:p>
    <w:p w:rsidR="00C373CF" w:rsidRDefault="00C373CF" w:rsidP="00167140">
      <w:pPr>
        <w:pStyle w:val="NoSpacing"/>
        <w:rPr>
          <w:lang w:val="en-US"/>
        </w:rPr>
      </w:pPr>
    </w:p>
    <w:p w:rsidR="00C373CF" w:rsidRDefault="00C373CF" w:rsidP="00167140">
      <w:pPr>
        <w:pStyle w:val="NoSpacing"/>
        <w:rPr>
          <w:lang w:val="en-US"/>
        </w:rPr>
      </w:pPr>
      <w:r>
        <w:rPr>
          <w:lang w:val="en-US"/>
        </w:rPr>
        <w:t>Task analysis =&gt; specify task structure =&gt; context =&gt; scenarios =&gt; (add or refine scenarios) =&gt; use cases =&gt; requirements =&gt; claims analysis =&gt; test</w:t>
      </w:r>
      <w:r w:rsidR="006E4651">
        <w:rPr>
          <w:lang w:val="en-US"/>
        </w:rPr>
        <w:t xml:space="preserve"> (SEE PICTURE ABOVE)</w:t>
      </w:r>
    </w:p>
    <w:p w:rsidR="006E4651" w:rsidRDefault="006E4651" w:rsidP="00167140">
      <w:pPr>
        <w:pStyle w:val="NoSpacing"/>
        <w:rPr>
          <w:lang w:val="en-US"/>
        </w:rPr>
      </w:pPr>
    </w:p>
    <w:p w:rsidR="000F6A57" w:rsidRDefault="006E4651" w:rsidP="00167140">
      <w:pPr>
        <w:pStyle w:val="NoSpacing"/>
        <w:rPr>
          <w:lang w:val="en-US"/>
        </w:rPr>
      </w:pPr>
      <w:r>
        <w:rPr>
          <w:lang w:val="en-US"/>
        </w:rPr>
        <w:t>Human</w:t>
      </w:r>
      <w:r w:rsidR="00E04A04">
        <w:rPr>
          <w:lang w:val="en-US"/>
        </w:rPr>
        <w:t xml:space="preserve"> Factors Knowledge =&gt; Time pressure/planning, Resource management/Uncertainty, Situation awareness/Sense making, Collaboration/</w:t>
      </w:r>
      <w:proofErr w:type="spellStart"/>
      <w:r w:rsidR="00E04A04">
        <w:rPr>
          <w:b/>
          <w:lang w:val="en-US"/>
        </w:rPr>
        <w:t>Observability</w:t>
      </w:r>
      <w:proofErr w:type="spellEnd"/>
      <w:r w:rsidR="00E04A04">
        <w:rPr>
          <w:lang w:val="en-US"/>
        </w:rPr>
        <w:t>, Interdisciplinary/Non-routine work, Task Load/Emotion, Physical Demanding/Condition, Communication/Culture</w:t>
      </w:r>
    </w:p>
    <w:p w:rsidR="000F6A57" w:rsidRDefault="000F6A57" w:rsidP="00167140">
      <w:pPr>
        <w:pStyle w:val="NoSpacing"/>
        <w:rPr>
          <w:lang w:val="en-US"/>
        </w:rPr>
      </w:pPr>
    </w:p>
    <w:p w:rsidR="000F6A57" w:rsidRDefault="000F6A57" w:rsidP="00167140">
      <w:pPr>
        <w:pStyle w:val="NoSpacing"/>
        <w:rPr>
          <w:lang w:val="en-US"/>
        </w:rPr>
      </w:pPr>
      <w:r>
        <w:rPr>
          <w:lang w:val="en-US"/>
        </w:rPr>
        <w:t xml:space="preserve">Functional module of </w:t>
      </w:r>
      <w:proofErr w:type="spellStart"/>
      <w:r>
        <w:rPr>
          <w:lang w:val="en-US"/>
        </w:rPr>
        <w:t>observability</w:t>
      </w:r>
      <w:proofErr w:type="spellEnd"/>
      <w:r>
        <w:rPr>
          <w:lang w:val="en-US"/>
        </w:rPr>
        <w:t xml:space="preserve"> support =&gt; explicitly define work processes, workload, and progress towards goal accomplishment</w:t>
      </w:r>
    </w:p>
    <w:p w:rsidR="000F6A57" w:rsidRPr="00B8125A" w:rsidRDefault="000F6A57" w:rsidP="000F6A57">
      <w:pPr>
        <w:pStyle w:val="NoSpacing"/>
        <w:rPr>
          <w:b/>
          <w:lang w:val="en-US"/>
        </w:rPr>
      </w:pPr>
      <w:r>
        <w:rPr>
          <w:lang w:val="en-US"/>
        </w:rPr>
        <w:br w:type="page"/>
      </w:r>
      <w:r w:rsidRPr="00B8125A">
        <w:rPr>
          <w:b/>
          <w:lang w:val="en-US"/>
        </w:rPr>
        <w:lastRenderedPageBreak/>
        <w:t>Sheet 3</w:t>
      </w:r>
    </w:p>
    <w:p w:rsidR="000F6A57" w:rsidRDefault="000F6A57" w:rsidP="000F6A57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CB9C5E4" wp14:editId="5DE9AD31">
            <wp:extent cx="4547466" cy="3329796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99" cy="33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57" w:rsidRDefault="000F6A57" w:rsidP="000F6A57">
      <w:pPr>
        <w:pStyle w:val="NoSpacing"/>
        <w:rPr>
          <w:lang w:val="en-US"/>
        </w:rPr>
      </w:pPr>
    </w:p>
    <w:p w:rsidR="000F6A57" w:rsidRDefault="000F6A57" w:rsidP="000F6A57">
      <w:pPr>
        <w:pStyle w:val="NoSpacing"/>
        <w:rPr>
          <w:lang w:val="en-US"/>
        </w:rPr>
      </w:pPr>
      <w:r>
        <w:rPr>
          <w:lang w:val="en-US"/>
        </w:rPr>
        <w:t xml:space="preserve">Cognitive task load model =&gt; 3d: time occupied, task switches, complexity. Optimum is in the middle, preventing overload and </w:t>
      </w:r>
      <w:proofErr w:type="spellStart"/>
      <w:r>
        <w:rPr>
          <w:lang w:val="en-US"/>
        </w:rPr>
        <w:t>underload</w:t>
      </w:r>
      <w:proofErr w:type="spellEnd"/>
    </w:p>
    <w:p w:rsidR="00930308" w:rsidRDefault="00930308" w:rsidP="000F6A57">
      <w:pPr>
        <w:pStyle w:val="NoSpacing"/>
        <w:rPr>
          <w:lang w:val="en-US"/>
        </w:rPr>
      </w:pPr>
    </w:p>
    <w:p w:rsidR="00930308" w:rsidRDefault="00930308" w:rsidP="000F6A57">
      <w:pPr>
        <w:pStyle w:val="NoSpacing"/>
        <w:rPr>
          <w:lang w:val="en-US"/>
        </w:rPr>
      </w:pPr>
      <w:r>
        <w:rPr>
          <w:lang w:val="en-US"/>
        </w:rPr>
        <w:t>Generate use cases =&gt; Have task and event structure. Tasks + Events are action sequences. Action sequences + Situated event sequences give situated use cases.</w:t>
      </w:r>
    </w:p>
    <w:p w:rsidR="00930308" w:rsidRDefault="00930308" w:rsidP="000F6A57">
      <w:pPr>
        <w:pStyle w:val="NoSpacing"/>
        <w:rPr>
          <w:lang w:val="en-US"/>
        </w:rPr>
      </w:pPr>
    </w:p>
    <w:p w:rsidR="00930308" w:rsidRDefault="00930308" w:rsidP="000F6A57">
      <w:pPr>
        <w:pStyle w:val="NoSpacing"/>
        <w:rPr>
          <w:lang w:val="en-US"/>
        </w:rPr>
      </w:pPr>
      <w:r>
        <w:rPr>
          <w:lang w:val="en-US"/>
        </w:rPr>
        <w:t>Case study: Royal Dutch Navy. Evaluation of new task load system: adaptive automation</w:t>
      </w:r>
    </w:p>
    <w:p w:rsidR="00930308" w:rsidRDefault="00930308" w:rsidP="000F6A57">
      <w:pPr>
        <w:pStyle w:val="NoSpacing"/>
        <w:rPr>
          <w:lang w:val="en-US"/>
        </w:rPr>
      </w:pPr>
    </w:p>
    <w:p w:rsidR="00930308" w:rsidRDefault="00930308" w:rsidP="000F6A57">
      <w:pPr>
        <w:pStyle w:val="NoSpacing"/>
        <w:rPr>
          <w:lang w:val="en-US"/>
        </w:rPr>
      </w:pPr>
      <w:r>
        <w:rPr>
          <w:lang w:val="en-US"/>
        </w:rPr>
        <w:t>Good IUXE =&gt;</w:t>
      </w:r>
    </w:p>
    <w:p w:rsidR="00930308" w:rsidRDefault="00930308" w:rsidP="00930308">
      <w:pPr>
        <w:pStyle w:val="NoSpacing"/>
        <w:rPr>
          <w:lang w:val="en-US"/>
        </w:rPr>
      </w:pPr>
      <w:r>
        <w:rPr>
          <w:lang w:val="en-US"/>
        </w:rPr>
        <w:t>- Relevant theory in root concept</w:t>
      </w:r>
    </w:p>
    <w:p w:rsidR="00930308" w:rsidRDefault="00930308" w:rsidP="00930308">
      <w:pPr>
        <w:pStyle w:val="NoSpacing"/>
        <w:rPr>
          <w:lang w:val="en-US"/>
        </w:rPr>
      </w:pPr>
      <w:r>
        <w:rPr>
          <w:lang w:val="en-US"/>
        </w:rPr>
        <w:t>- Generate use cases from task and even structure</w:t>
      </w:r>
    </w:p>
    <w:p w:rsidR="00157657" w:rsidRDefault="00930308" w:rsidP="00930308">
      <w:pPr>
        <w:pStyle w:val="NoSpacing"/>
        <w:rPr>
          <w:lang w:val="en-US"/>
        </w:rPr>
      </w:pPr>
      <w:r>
        <w:rPr>
          <w:lang w:val="en-US"/>
        </w:rPr>
        <w:t>- Human-in-the-loop evaluation for criteria, refining specifications and testing the general effect.</w:t>
      </w:r>
    </w:p>
    <w:p w:rsidR="00157657" w:rsidRDefault="00157657">
      <w:pPr>
        <w:rPr>
          <w:lang w:val="en-US"/>
        </w:rPr>
      </w:pPr>
      <w:r>
        <w:rPr>
          <w:lang w:val="en-US"/>
        </w:rPr>
        <w:br w:type="page"/>
      </w:r>
    </w:p>
    <w:p w:rsidR="00E46B1A" w:rsidRDefault="00157657" w:rsidP="00930308">
      <w:pPr>
        <w:pStyle w:val="NoSpacing"/>
        <w:rPr>
          <w:b/>
          <w:lang w:val="en-US"/>
        </w:rPr>
      </w:pPr>
      <w:r>
        <w:rPr>
          <w:b/>
          <w:lang w:val="en-US"/>
        </w:rPr>
        <w:lastRenderedPageBreak/>
        <w:t>Sheet 7</w:t>
      </w:r>
    </w:p>
    <w:p w:rsidR="00157657" w:rsidRDefault="00157657" w:rsidP="00930308">
      <w:pPr>
        <w:pStyle w:val="NoSpacing"/>
        <w:rPr>
          <w:lang w:val="en-US"/>
        </w:rPr>
      </w:pPr>
      <w:r>
        <w:rPr>
          <w:b/>
          <w:lang w:val="en-US"/>
        </w:rPr>
        <w:br/>
      </w:r>
      <w:r>
        <w:rPr>
          <w:lang w:val="en-US"/>
        </w:rPr>
        <w:t xml:space="preserve">Self-manager=&gt; keep track of own health,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etc. to improve the quality of life</w:t>
      </w:r>
    </w:p>
    <w:p w:rsidR="00157657" w:rsidRDefault="00157657" w:rsidP="00930308">
      <w:pPr>
        <w:pStyle w:val="NoSpacing"/>
        <w:rPr>
          <w:lang w:val="en-US"/>
        </w:rPr>
      </w:pPr>
    </w:p>
    <w:p w:rsidR="00157657" w:rsidRDefault="00157657" w:rsidP="00930308">
      <w:pPr>
        <w:pStyle w:val="NoSpacing"/>
        <w:rPr>
          <w:lang w:val="en-US"/>
        </w:rPr>
      </w:pPr>
      <w:r>
        <w:rPr>
          <w:lang w:val="en-US"/>
        </w:rPr>
        <w:t>Self-management affected by personal profile, characteristics and the like.</w:t>
      </w:r>
    </w:p>
    <w:p w:rsidR="00157657" w:rsidRDefault="00157657" w:rsidP="00930308">
      <w:pPr>
        <w:pStyle w:val="NoSpacing"/>
        <w:rPr>
          <w:lang w:val="en-US"/>
        </w:rPr>
      </w:pPr>
    </w:p>
    <w:p w:rsidR="00157657" w:rsidRDefault="00157657" w:rsidP="00930308">
      <w:pPr>
        <w:pStyle w:val="NoSpacing"/>
        <w:rPr>
          <w:lang w:val="en-US"/>
        </w:rPr>
      </w:pPr>
      <w:r>
        <w:rPr>
          <w:lang w:val="en-US"/>
        </w:rPr>
        <w:t>Variation between characteristics grows stronger with age (both younger and older vary more)</w:t>
      </w:r>
    </w:p>
    <w:p w:rsidR="00157657" w:rsidRDefault="00157657" w:rsidP="00930308">
      <w:pPr>
        <w:pStyle w:val="NoSpacing"/>
        <w:rPr>
          <w:lang w:val="en-US"/>
        </w:rPr>
      </w:pPr>
    </w:p>
    <w:p w:rsidR="00157657" w:rsidRDefault="00157657" w:rsidP="00930308">
      <w:pPr>
        <w:pStyle w:val="NoSpacing"/>
        <w:rPr>
          <w:lang w:val="en-US"/>
        </w:rPr>
      </w:pPr>
      <w:r>
        <w:rPr>
          <w:lang w:val="en-US"/>
        </w:rPr>
        <w:t>Different types of people in trials: only first glimpse, early/late dropouts and maintainers.</w:t>
      </w:r>
    </w:p>
    <w:p w:rsidR="00157657" w:rsidRDefault="00157657" w:rsidP="00930308">
      <w:pPr>
        <w:pStyle w:val="NoSpacing"/>
        <w:rPr>
          <w:lang w:val="en-US"/>
        </w:rPr>
      </w:pPr>
    </w:p>
    <w:p w:rsidR="00157657" w:rsidRDefault="00157657" w:rsidP="00930308">
      <w:pPr>
        <w:pStyle w:val="NoSpacing"/>
        <w:rPr>
          <w:lang w:val="en-US"/>
        </w:rPr>
      </w:pPr>
      <w:r>
        <w:rPr>
          <w:lang w:val="en-US"/>
        </w:rPr>
        <w:t>These self-management systems need to persuade people to keep using them</w:t>
      </w:r>
      <w:r>
        <w:rPr>
          <w:lang w:val="en-US"/>
        </w:rPr>
        <w:br/>
      </w:r>
    </w:p>
    <w:p w:rsidR="00157657" w:rsidRDefault="00157657" w:rsidP="00930308">
      <w:pPr>
        <w:pStyle w:val="NoSpacing"/>
        <w:rPr>
          <w:lang w:val="en-US"/>
        </w:rPr>
      </w:pPr>
      <w:r>
        <w:rPr>
          <w:lang w:val="en-US"/>
        </w:rPr>
        <w:t>E-partners may help to motivate such</w:t>
      </w:r>
    </w:p>
    <w:p w:rsidR="00157657" w:rsidRDefault="00157657" w:rsidP="00930308">
      <w:pPr>
        <w:pStyle w:val="NoSpacing"/>
        <w:rPr>
          <w:lang w:val="en-US"/>
        </w:rPr>
      </w:pPr>
    </w:p>
    <w:p w:rsidR="00157657" w:rsidRDefault="00157657" w:rsidP="00930308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10667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57" w:rsidRDefault="00157657" w:rsidP="00930308">
      <w:pPr>
        <w:pStyle w:val="NoSpacing"/>
        <w:rPr>
          <w:lang w:val="en-US"/>
        </w:rPr>
      </w:pPr>
    </w:p>
    <w:p w:rsidR="00157657" w:rsidRDefault="00157657" w:rsidP="00930308">
      <w:pPr>
        <w:pStyle w:val="NoSpacing"/>
        <w:rPr>
          <w:lang w:val="en-US"/>
        </w:rPr>
      </w:pPr>
      <w:r>
        <w:rPr>
          <w:lang w:val="en-US"/>
        </w:rPr>
        <w:t>Take a look at the use case if you’re interested</w:t>
      </w:r>
    </w:p>
    <w:p w:rsidR="00157657" w:rsidRDefault="00157657" w:rsidP="00930308">
      <w:pPr>
        <w:pStyle w:val="NoSpacing"/>
        <w:rPr>
          <w:lang w:val="en-US"/>
        </w:rPr>
      </w:pPr>
    </w:p>
    <w:p w:rsidR="00157657" w:rsidRDefault="00157657" w:rsidP="00930308">
      <w:pPr>
        <w:pStyle w:val="NoSpacing"/>
        <w:rPr>
          <w:lang w:val="en-US"/>
        </w:rPr>
      </w:pPr>
      <w:r>
        <w:rPr>
          <w:lang w:val="en-US"/>
        </w:rPr>
        <w:t>Personal approach seems to have better results when using affective robots</w:t>
      </w:r>
    </w:p>
    <w:p w:rsidR="00157657" w:rsidRDefault="00157657">
      <w:pPr>
        <w:rPr>
          <w:lang w:val="en-US"/>
        </w:rPr>
      </w:pPr>
      <w:r>
        <w:rPr>
          <w:lang w:val="en-US"/>
        </w:rPr>
        <w:br w:type="page"/>
      </w:r>
    </w:p>
    <w:p w:rsidR="00157657" w:rsidRDefault="00157657" w:rsidP="00930308">
      <w:pPr>
        <w:pStyle w:val="NoSpacing"/>
        <w:rPr>
          <w:b/>
          <w:lang w:val="en-US"/>
        </w:rPr>
      </w:pPr>
      <w:r>
        <w:rPr>
          <w:b/>
          <w:lang w:val="en-US"/>
        </w:rPr>
        <w:lastRenderedPageBreak/>
        <w:t>Sheets 9</w:t>
      </w:r>
    </w:p>
    <w:p w:rsidR="004B4BB6" w:rsidRDefault="004B4BB6" w:rsidP="00930308">
      <w:pPr>
        <w:pStyle w:val="NoSpacing"/>
        <w:rPr>
          <w:b/>
          <w:lang w:val="en-US"/>
        </w:rPr>
      </w:pPr>
    </w:p>
    <w:p w:rsidR="004B4BB6" w:rsidRDefault="004B4BB6" w:rsidP="00930308">
      <w:pPr>
        <w:pStyle w:val="NoSpacing"/>
        <w:rPr>
          <w:b/>
          <w:lang w:val="en-US"/>
        </w:rPr>
      </w:pPr>
      <w:r>
        <w:rPr>
          <w:noProof/>
          <w:lang w:eastAsia="nl-NL"/>
        </w:rPr>
        <w:drawing>
          <wp:inline distT="0" distB="0" distL="0" distR="0" wp14:anchorId="06BF6CC9" wp14:editId="78BD18FB">
            <wp:extent cx="3180872" cy="232913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27" cy="234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B6" w:rsidRDefault="004B4BB6" w:rsidP="00930308">
      <w:pPr>
        <w:pStyle w:val="NoSpacing"/>
        <w:rPr>
          <w:b/>
          <w:lang w:val="en-US"/>
        </w:rPr>
      </w:pPr>
    </w:p>
    <w:p w:rsidR="00157657" w:rsidRDefault="00DC1A1A" w:rsidP="00930308">
      <w:pPr>
        <w:pStyle w:val="NoSpacing"/>
        <w:rPr>
          <w:lang w:val="en-US"/>
        </w:rPr>
      </w:pPr>
      <w:r>
        <w:rPr>
          <w:lang w:val="en-US"/>
        </w:rPr>
        <w:t xml:space="preserve">Situation awareness: </w:t>
      </w:r>
      <w:r w:rsidRPr="007C5F54">
        <w:rPr>
          <w:i/>
          <w:lang w:val="en-US"/>
        </w:rPr>
        <w:t>perception</w:t>
      </w:r>
      <w:r>
        <w:rPr>
          <w:lang w:val="en-US"/>
        </w:rPr>
        <w:t xml:space="preserve"> of elements, </w:t>
      </w:r>
      <w:r w:rsidRPr="007C5F54">
        <w:rPr>
          <w:i/>
          <w:lang w:val="en-US"/>
        </w:rPr>
        <w:t>comprehension</w:t>
      </w:r>
      <w:r>
        <w:rPr>
          <w:lang w:val="en-US"/>
        </w:rPr>
        <w:t xml:space="preserve"> of their meaning and </w:t>
      </w:r>
      <w:r w:rsidRPr="007C5F54">
        <w:rPr>
          <w:i/>
          <w:lang w:val="en-US"/>
        </w:rPr>
        <w:t>projection</w:t>
      </w:r>
      <w:r>
        <w:rPr>
          <w:lang w:val="en-US"/>
        </w:rPr>
        <w:t xml:space="preserve"> of their status in </w:t>
      </w:r>
      <w:r w:rsidR="007C5F54">
        <w:rPr>
          <w:lang w:val="en-US"/>
        </w:rPr>
        <w:t>the near future</w:t>
      </w:r>
    </w:p>
    <w:p w:rsidR="007C5F54" w:rsidRDefault="007C5F54" w:rsidP="00930308">
      <w:pPr>
        <w:pStyle w:val="NoSpacing"/>
        <w:rPr>
          <w:lang w:val="en-US"/>
        </w:rPr>
      </w:pPr>
    </w:p>
    <w:p w:rsidR="007C5F54" w:rsidRDefault="007C5F54" w:rsidP="00930308">
      <w:pPr>
        <w:pStyle w:val="NoSpacing"/>
        <w:rPr>
          <w:lang w:val="en-US"/>
        </w:rPr>
      </w:pPr>
      <w:r>
        <w:rPr>
          <w:lang w:val="en-US"/>
        </w:rPr>
        <w:t>Team SA =&gt; degree to which team members possess the SA required for their responsibilities</w:t>
      </w:r>
    </w:p>
    <w:p w:rsidR="007C5F54" w:rsidRDefault="007C5F54" w:rsidP="00930308">
      <w:pPr>
        <w:pStyle w:val="NoSpacing"/>
        <w:rPr>
          <w:lang w:val="en-US"/>
        </w:rPr>
      </w:pPr>
      <w:r>
        <w:rPr>
          <w:lang w:val="en-US"/>
        </w:rPr>
        <w:t>Shared SA =&gt; degree to which team members possess same SA on shared requirements</w:t>
      </w:r>
    </w:p>
    <w:p w:rsidR="007C5F54" w:rsidRDefault="007C5F54" w:rsidP="00930308">
      <w:pPr>
        <w:pStyle w:val="NoSpacing"/>
        <w:rPr>
          <w:lang w:val="en-US"/>
        </w:rPr>
      </w:pPr>
    </w:p>
    <w:p w:rsidR="007C5F54" w:rsidRDefault="007C5F54" w:rsidP="00930308">
      <w:pPr>
        <w:pStyle w:val="NoSpacing"/>
        <w:rPr>
          <w:lang w:val="en-US"/>
        </w:rPr>
      </w:pPr>
      <w:r>
        <w:rPr>
          <w:lang w:val="en-US"/>
        </w:rPr>
        <w:t>Eight demons of SA</w:t>
      </w:r>
    </w:p>
    <w:p w:rsidR="007C5F54" w:rsidRDefault="007C5F54" w:rsidP="007C5F54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Attentional</w:t>
      </w:r>
      <w:proofErr w:type="spellEnd"/>
      <w:r>
        <w:rPr>
          <w:lang w:val="en-US"/>
        </w:rPr>
        <w:t xml:space="preserve"> tunneling -&gt; focus on specific parts too much</w:t>
      </w:r>
    </w:p>
    <w:p w:rsidR="007C5F54" w:rsidRDefault="007C5F54" w:rsidP="007C5F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Requisite memory tap-&gt; too much info</w:t>
      </w:r>
      <w:r w:rsidR="000A6305">
        <w:rPr>
          <w:lang w:val="en-US"/>
        </w:rPr>
        <w:t xml:space="preserve"> to remember and apply to real world</w:t>
      </w:r>
    </w:p>
    <w:p w:rsidR="007C5F54" w:rsidRDefault="007C5F54" w:rsidP="007C5F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Workload/Anxiety/Fatigue/Other stressors -&gt; reduce info capacity, increase potential for tunneling</w:t>
      </w:r>
    </w:p>
    <w:p w:rsidR="007C5F54" w:rsidRDefault="007C5F54" w:rsidP="007C5F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overload</w:t>
      </w:r>
      <w:r w:rsidR="000A6305">
        <w:rPr>
          <w:lang w:val="en-US"/>
        </w:rPr>
        <w:t xml:space="preserve"> -&gt; lots of data, finding specifics or a very dynamic environment</w:t>
      </w:r>
    </w:p>
    <w:p w:rsidR="000A6305" w:rsidRDefault="000A6305" w:rsidP="007C5F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Misplaced salience -&gt; salience draws attention, but misuses can be misleading, distractive and/or overwhelming</w:t>
      </w:r>
    </w:p>
    <w:p w:rsidR="000A6305" w:rsidRDefault="000A6305" w:rsidP="007C5F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Complexity creep -&gt; complex systems hard to understand</w:t>
      </w:r>
    </w:p>
    <w:p w:rsidR="000A6305" w:rsidRDefault="000A6305" w:rsidP="007C5F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Errant mental models -&gt; most dangerous being mode error; thinking the system is in another mode than it actually is</w:t>
      </w:r>
    </w:p>
    <w:p w:rsidR="000A6305" w:rsidRDefault="000A6305" w:rsidP="007C5F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Out-of-the-loop syndrome -&gt; with automation, lower involvement for people. Decreases attention and increases chance for bad decision making when things do go wrong</w:t>
      </w:r>
    </w:p>
    <w:p w:rsidR="000A6305" w:rsidRDefault="000A6305" w:rsidP="000A6305">
      <w:pPr>
        <w:pStyle w:val="NoSpacing"/>
        <w:rPr>
          <w:lang w:val="en-US"/>
        </w:rPr>
      </w:pPr>
    </w:p>
    <w:p w:rsidR="000A6305" w:rsidRDefault="000A6305" w:rsidP="000A6305">
      <w:pPr>
        <w:pStyle w:val="NoSpacing"/>
        <w:rPr>
          <w:lang w:val="en-US"/>
        </w:rPr>
      </w:pPr>
      <w:r>
        <w:rPr>
          <w:lang w:val="en-US"/>
        </w:rPr>
        <w:t>Evaluation of SA: can be objective or subjective, real time or post-test. A distinction exists between performance and behavioral measures</w:t>
      </w:r>
    </w:p>
    <w:p w:rsidR="000A6305" w:rsidRDefault="000A6305" w:rsidP="000A6305">
      <w:pPr>
        <w:pStyle w:val="NoSpacing"/>
        <w:rPr>
          <w:lang w:val="en-US"/>
        </w:rPr>
      </w:pPr>
    </w:p>
    <w:p w:rsidR="000A6305" w:rsidRDefault="000A6305" w:rsidP="000A6305">
      <w:pPr>
        <w:pStyle w:val="NoSpacing"/>
        <w:rPr>
          <w:lang w:val="en-US"/>
        </w:rPr>
      </w:pPr>
      <w:r>
        <w:rPr>
          <w:lang w:val="en-US"/>
        </w:rPr>
        <w:t>Virtual environments: more controllable, easy to log and repeat many times, inexpensive</w:t>
      </w:r>
    </w:p>
    <w:p w:rsidR="000A6305" w:rsidRDefault="000A6305" w:rsidP="000A6305">
      <w:pPr>
        <w:pStyle w:val="NoSpacing"/>
        <w:rPr>
          <w:lang w:val="en-US"/>
        </w:rPr>
      </w:pPr>
      <w:r>
        <w:rPr>
          <w:lang w:val="en-US"/>
        </w:rPr>
        <w:t>Realistic is not always possible and more risky.</w:t>
      </w:r>
    </w:p>
    <w:p w:rsidR="000A6305" w:rsidRDefault="000A6305" w:rsidP="000A6305">
      <w:pPr>
        <w:pStyle w:val="NoSpacing"/>
        <w:rPr>
          <w:lang w:val="en-US"/>
        </w:rPr>
      </w:pPr>
    </w:p>
    <w:p w:rsidR="000A6305" w:rsidRDefault="000A6305" w:rsidP="000A6305">
      <w:pPr>
        <w:pStyle w:val="NoSpacing"/>
        <w:rPr>
          <w:lang w:val="en-US"/>
        </w:rPr>
      </w:pPr>
      <w:r>
        <w:rPr>
          <w:lang w:val="en-US"/>
        </w:rPr>
        <w:t>SAGAT: situation awareness global assessment technique</w:t>
      </w:r>
    </w:p>
    <w:p w:rsidR="000A6305" w:rsidRDefault="000A6305" w:rsidP="000A6305">
      <w:pPr>
        <w:pStyle w:val="NoSpacing"/>
        <w:rPr>
          <w:lang w:val="en-US"/>
        </w:rPr>
      </w:pPr>
    </w:p>
    <w:p w:rsidR="000A6305" w:rsidRDefault="000A6305" w:rsidP="000A6305">
      <w:pPr>
        <w:pStyle w:val="NoSpacing"/>
        <w:rPr>
          <w:lang w:val="en-US"/>
        </w:rPr>
      </w:pPr>
      <w:r>
        <w:rPr>
          <w:lang w:val="en-US"/>
        </w:rPr>
        <w:t>See case studies</w:t>
      </w:r>
    </w:p>
    <w:p w:rsidR="000A6305" w:rsidRDefault="000A6305" w:rsidP="000A6305">
      <w:pPr>
        <w:pStyle w:val="NoSpacing"/>
        <w:rPr>
          <w:lang w:val="en-US"/>
        </w:rPr>
      </w:pPr>
    </w:p>
    <w:p w:rsidR="000A6305" w:rsidRDefault="000A6305" w:rsidP="000A6305">
      <w:pPr>
        <w:pStyle w:val="NoSpacing"/>
        <w:rPr>
          <w:lang w:val="en-US"/>
        </w:rPr>
      </w:pPr>
      <w:r>
        <w:rPr>
          <w:lang w:val="en-US"/>
        </w:rPr>
        <w:t>Support SA =&gt;</w:t>
      </w:r>
    </w:p>
    <w:p w:rsidR="000A6305" w:rsidRDefault="000A6305" w:rsidP="000A630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 three levels (perception, comprehension, projection)</w:t>
      </w:r>
    </w:p>
    <w:p w:rsidR="000A6305" w:rsidRDefault="000A6305" w:rsidP="000A630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the demons into account</w:t>
      </w:r>
    </w:p>
    <w:p w:rsidR="000A6305" w:rsidRDefault="000A6305" w:rsidP="000A630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 team and shared SA</w:t>
      </w:r>
    </w:p>
    <w:p w:rsidR="001B4EBA" w:rsidRDefault="000A6305" w:rsidP="004B4BB6">
      <w:pPr>
        <w:pStyle w:val="NoSpacing"/>
        <w:numPr>
          <w:ilvl w:val="0"/>
          <w:numId w:val="2"/>
        </w:numPr>
        <w:rPr>
          <w:lang w:val="en-US"/>
        </w:rPr>
      </w:pPr>
      <w:r w:rsidRPr="004B4BB6">
        <w:rPr>
          <w:lang w:val="en-US"/>
        </w:rPr>
        <w:t>Test (with virtual environments)</w:t>
      </w:r>
    </w:p>
    <w:p w:rsidR="004B4BB6" w:rsidRDefault="004B4BB6" w:rsidP="004B4BB6">
      <w:pPr>
        <w:pStyle w:val="NoSpacing"/>
        <w:rPr>
          <w:b/>
          <w:lang w:val="en-US"/>
        </w:rPr>
      </w:pPr>
      <w:r>
        <w:rPr>
          <w:b/>
          <w:lang w:val="en-US"/>
        </w:rPr>
        <w:lastRenderedPageBreak/>
        <w:t>Sheets 13</w:t>
      </w:r>
    </w:p>
    <w:p w:rsidR="004B4BB6" w:rsidRDefault="004B4BB6" w:rsidP="004B4BB6">
      <w:pPr>
        <w:pStyle w:val="NoSpacing"/>
        <w:rPr>
          <w:b/>
          <w:lang w:val="en-US"/>
        </w:rPr>
      </w:pPr>
    </w:p>
    <w:p w:rsidR="004B4BB6" w:rsidRDefault="004B17D5" w:rsidP="004B4BB6">
      <w:pPr>
        <w:pStyle w:val="NoSpacing"/>
        <w:rPr>
          <w:lang w:val="en-US"/>
        </w:rPr>
      </w:pPr>
      <w:r>
        <w:rPr>
          <w:lang w:val="en-US"/>
        </w:rPr>
        <w:t>On the values of technology</w:t>
      </w:r>
    </w:p>
    <w:p w:rsidR="004B17D5" w:rsidRDefault="004B17D5" w:rsidP="004B4BB6">
      <w:pPr>
        <w:pStyle w:val="NoSpacing"/>
        <w:rPr>
          <w:lang w:val="en-US"/>
        </w:rPr>
      </w:pPr>
    </w:p>
    <w:p w:rsidR="004B17D5" w:rsidRDefault="004B17D5" w:rsidP="004B4BB6">
      <w:pPr>
        <w:pStyle w:val="NoSpacing"/>
        <w:rPr>
          <w:lang w:val="en-US"/>
        </w:rPr>
      </w:pPr>
      <w:r>
        <w:rPr>
          <w:lang w:val="en-US"/>
        </w:rPr>
        <w:t>Values that play a role are (for example) : privacy, trust, sustainability (</w:t>
      </w:r>
      <w:proofErr w:type="spellStart"/>
      <w:r>
        <w:rPr>
          <w:lang w:val="en-US"/>
        </w:rPr>
        <w:t>blergh</w:t>
      </w:r>
      <w:proofErr w:type="spellEnd"/>
      <w:r>
        <w:rPr>
          <w:lang w:val="en-US"/>
        </w:rPr>
        <w:t>), wellbeing, autonomy etc. etc.</w:t>
      </w:r>
    </w:p>
    <w:p w:rsidR="004B17D5" w:rsidRDefault="004B17D5" w:rsidP="004B4BB6">
      <w:pPr>
        <w:pStyle w:val="NoSpacing"/>
        <w:rPr>
          <w:lang w:val="en-US"/>
        </w:rPr>
      </w:pPr>
    </w:p>
    <w:p w:rsidR="004B17D5" w:rsidRDefault="004B17D5" w:rsidP="004B4BB6">
      <w:pPr>
        <w:pStyle w:val="NoSpacing"/>
        <w:rPr>
          <w:lang w:val="en-US"/>
        </w:rPr>
      </w:pPr>
      <w:r>
        <w:rPr>
          <w:lang w:val="en-US"/>
        </w:rPr>
        <w:t>Algorithmic filtering</w:t>
      </w:r>
      <w:r w:rsidR="008976FF">
        <w:rPr>
          <w:lang w:val="en-US"/>
        </w:rPr>
        <w:t xml:space="preserve"> of </w:t>
      </w:r>
      <w:proofErr w:type="spellStart"/>
      <w:r w:rsidR="008976FF">
        <w:rPr>
          <w:lang w:val="en-US"/>
        </w:rPr>
        <w:t>google</w:t>
      </w:r>
      <w:proofErr w:type="spellEnd"/>
      <w:r w:rsidR="008976FF">
        <w:rPr>
          <w:lang w:val="en-US"/>
        </w:rPr>
        <w:t xml:space="preserve"> and </w:t>
      </w:r>
      <w:proofErr w:type="spellStart"/>
      <w:r w:rsidR="008976FF">
        <w:rPr>
          <w:lang w:val="en-US"/>
        </w:rPr>
        <w:t>facebook</w:t>
      </w:r>
      <w:proofErr w:type="spellEnd"/>
      <w:r w:rsidR="008976FF">
        <w:rPr>
          <w:lang w:val="en-US"/>
        </w:rPr>
        <w:t>. Good?</w:t>
      </w:r>
    </w:p>
    <w:p w:rsidR="008976FF" w:rsidRDefault="008976FF" w:rsidP="004B4BB6">
      <w:pPr>
        <w:pStyle w:val="NoSpacing"/>
        <w:rPr>
          <w:lang w:val="en-US"/>
        </w:rPr>
      </w:pPr>
      <w:r>
        <w:rPr>
          <w:lang w:val="en-US"/>
        </w:rPr>
        <w:t xml:space="preserve">Same for making </w:t>
      </w:r>
      <w:r w:rsidR="00F20270">
        <w:rPr>
          <w:lang w:val="en-US"/>
        </w:rPr>
        <w:t xml:space="preserve">(important) </w:t>
      </w:r>
      <w:r>
        <w:rPr>
          <w:lang w:val="en-US"/>
        </w:rPr>
        <w:t xml:space="preserve">medical decisions based on </w:t>
      </w:r>
      <w:r w:rsidR="00F20270">
        <w:rPr>
          <w:lang w:val="en-US"/>
        </w:rPr>
        <w:t>data processed with a computer</w:t>
      </w:r>
    </w:p>
    <w:p w:rsidR="00F20270" w:rsidRDefault="00F20270" w:rsidP="004B4BB6">
      <w:pPr>
        <w:pStyle w:val="NoSpacing"/>
        <w:rPr>
          <w:lang w:val="en-US"/>
        </w:rPr>
      </w:pPr>
      <w:r>
        <w:rPr>
          <w:lang w:val="en-US"/>
        </w:rPr>
        <w:t>“Do you want more false positives or false negatives?”</w:t>
      </w:r>
    </w:p>
    <w:p w:rsidR="00F20270" w:rsidRDefault="00F20270" w:rsidP="004B4BB6">
      <w:pPr>
        <w:pStyle w:val="NoSpacing"/>
        <w:rPr>
          <w:lang w:val="en-US"/>
        </w:rPr>
      </w:pPr>
    </w:p>
    <w:p w:rsidR="00F20270" w:rsidRDefault="00F20270" w:rsidP="004B4BB6">
      <w:pPr>
        <w:pStyle w:val="NoSpacing"/>
        <w:rPr>
          <w:lang w:val="en-US"/>
        </w:rPr>
      </w:pPr>
      <w:r>
        <w:rPr>
          <w:lang w:val="en-US"/>
        </w:rPr>
        <w:t>In technology: computer ethics (technology’s impact on human lives) and social informatics (study design, use and consequence of IT)</w:t>
      </w:r>
    </w:p>
    <w:p w:rsidR="00F20270" w:rsidRDefault="00F20270" w:rsidP="004B4BB6">
      <w:pPr>
        <w:pStyle w:val="NoSpacing"/>
        <w:rPr>
          <w:lang w:val="en-US"/>
        </w:rPr>
      </w:pPr>
    </w:p>
    <w:p w:rsidR="00F20270" w:rsidRDefault="00F20270" w:rsidP="004B4BB6">
      <w:pPr>
        <w:pStyle w:val="NoSpacing"/>
        <w:rPr>
          <w:lang w:val="en-US"/>
        </w:rPr>
      </w:pPr>
      <w:r>
        <w:rPr>
          <w:lang w:val="en-US"/>
        </w:rPr>
        <w:t>Value implication =&gt; Embodied (force behavior by design), exogenous (society determines form), interactional (design based on users)</w:t>
      </w:r>
    </w:p>
    <w:p w:rsidR="00F20270" w:rsidRDefault="00F20270" w:rsidP="004B4BB6">
      <w:pPr>
        <w:pStyle w:val="NoSpacing"/>
        <w:rPr>
          <w:lang w:val="en-US"/>
        </w:rPr>
      </w:pPr>
    </w:p>
    <w:p w:rsidR="00C8242F" w:rsidRDefault="00F20270" w:rsidP="004B4BB6">
      <w:pPr>
        <w:pStyle w:val="NoSpacing"/>
        <w:rPr>
          <w:lang w:val="en-US"/>
        </w:rPr>
      </w:pPr>
      <w:r>
        <w:rPr>
          <w:lang w:val="en-US"/>
        </w:rPr>
        <w:t xml:space="preserve">Key concepts: </w:t>
      </w:r>
    </w:p>
    <w:p w:rsidR="00F20270" w:rsidRDefault="00F20270" w:rsidP="004B4BB6">
      <w:pPr>
        <w:pStyle w:val="NoSpacing"/>
        <w:rPr>
          <w:lang w:val="en-US"/>
        </w:rPr>
      </w:pPr>
      <w:r>
        <w:rPr>
          <w:lang w:val="en-US"/>
        </w:rPr>
        <w:t xml:space="preserve">stakeholders (direct, indirect, roles) </w:t>
      </w:r>
    </w:p>
    <w:p w:rsidR="00C8242F" w:rsidRPr="004B17D5" w:rsidRDefault="00C8242F" w:rsidP="004B4BB6">
      <w:pPr>
        <w:pStyle w:val="NoSpacing"/>
        <w:rPr>
          <w:lang w:val="en-US"/>
        </w:rPr>
      </w:pPr>
      <w:r>
        <w:rPr>
          <w:lang w:val="en-US"/>
        </w:rPr>
        <w:t>values (designer, stakeholder and explicitly supported values)</w:t>
      </w:r>
    </w:p>
    <w:p w:rsidR="00157657" w:rsidRDefault="00157657" w:rsidP="00930308">
      <w:pPr>
        <w:pStyle w:val="NoSpacing"/>
        <w:rPr>
          <w:lang w:val="en-US"/>
        </w:rPr>
      </w:pPr>
    </w:p>
    <w:p w:rsidR="00157657" w:rsidRDefault="00C8242F" w:rsidP="00930308">
      <w:pPr>
        <w:pStyle w:val="NoSpacing"/>
        <w:rPr>
          <w:lang w:val="en-US"/>
        </w:rPr>
      </w:pPr>
      <w:r>
        <w:rPr>
          <w:lang w:val="en-US"/>
        </w:rPr>
        <w:t>Methodological steps =&gt; tripartite iterative/integrative methodology</w:t>
      </w: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Conceptual, Empirical and technical investigation</w:t>
      </w:r>
    </w:p>
    <w:p w:rsidR="00C8242F" w:rsidRDefault="00C8242F" w:rsidP="00930308">
      <w:pPr>
        <w:pStyle w:val="NoSpacing"/>
        <w:rPr>
          <w:lang w:val="en-US"/>
        </w:rPr>
      </w:pP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Conceptual investigations =&gt; Identification of stakeholders, potential harms/benefits and values.</w:t>
      </w: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Empirical investigations =&gt; stakeholders’ views and values</w:t>
      </w: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Technical investigations =&gt; support/hinder of human values by existing techs</w:t>
      </w:r>
    </w:p>
    <w:p w:rsidR="00C8242F" w:rsidRDefault="00C8242F" w:rsidP="00930308">
      <w:pPr>
        <w:pStyle w:val="NoSpacing"/>
        <w:rPr>
          <w:lang w:val="en-US"/>
        </w:rPr>
      </w:pP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Other VSD aspects</w:t>
      </w: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Multi-lifespan (long-term thinking, sustainability {</w:t>
      </w:r>
      <w:proofErr w:type="spellStart"/>
      <w:r>
        <w:rPr>
          <w:lang w:val="en-US"/>
        </w:rPr>
        <w:t>blergh</w:t>
      </w:r>
      <w:proofErr w:type="spellEnd"/>
      <w:r>
        <w:rPr>
          <w:lang w:val="en-US"/>
        </w:rPr>
        <w:t>})</w:t>
      </w: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Pervasiveness (widespread adoption, geographic/cultural/demographic factors)</w:t>
      </w:r>
    </w:p>
    <w:p w:rsidR="00C8242F" w:rsidRDefault="00C8242F" w:rsidP="00930308">
      <w:pPr>
        <w:pStyle w:val="NoSpacing"/>
        <w:rPr>
          <w:lang w:val="en-US"/>
        </w:rPr>
      </w:pP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Read cases for clarity</w:t>
      </w:r>
    </w:p>
    <w:p w:rsidR="00C8242F" w:rsidRDefault="00C8242F" w:rsidP="00930308">
      <w:pPr>
        <w:pStyle w:val="NoSpacing"/>
        <w:rPr>
          <w:lang w:val="en-US"/>
        </w:rPr>
      </w:pP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Other VSD-like things:</w:t>
      </w:r>
    </w:p>
    <w:p w:rsidR="00C8242F" w:rsidRDefault="00C8242F" w:rsidP="00930308">
      <w:pPr>
        <w:pStyle w:val="NoSpacing"/>
        <w:rPr>
          <w:lang w:val="en-US"/>
        </w:rPr>
      </w:pPr>
      <w:r>
        <w:rPr>
          <w:lang w:val="en-US"/>
        </w:rPr>
        <w:t>Worth-focused design</w:t>
      </w:r>
      <w:r>
        <w:rPr>
          <w:lang w:val="en-US"/>
        </w:rPr>
        <w:br/>
        <w:t>Values in design</w:t>
      </w:r>
      <w:r>
        <w:rPr>
          <w:lang w:val="en-US"/>
        </w:rPr>
        <w:br/>
        <w:t>Values at play</w:t>
      </w:r>
      <w:r>
        <w:rPr>
          <w:lang w:val="en-US"/>
        </w:rPr>
        <w:tab/>
      </w:r>
    </w:p>
    <w:p w:rsidR="00C8242F" w:rsidRPr="00157657" w:rsidRDefault="00C8242F" w:rsidP="00930308">
      <w:pPr>
        <w:pStyle w:val="NoSpacing"/>
        <w:rPr>
          <w:lang w:val="en-US"/>
        </w:rPr>
      </w:pPr>
    </w:p>
    <w:p w:rsidR="00157657" w:rsidRDefault="00E46B1A">
      <w:pPr>
        <w:rPr>
          <w:lang w:val="en-US"/>
        </w:rPr>
      </w:pPr>
      <w:r>
        <w:rPr>
          <w:lang w:val="en-US"/>
        </w:rPr>
        <w:br w:type="page"/>
      </w:r>
    </w:p>
    <w:p w:rsidR="00930308" w:rsidRPr="00B8125A" w:rsidRDefault="00E46B1A" w:rsidP="00930308">
      <w:pPr>
        <w:pStyle w:val="NoSpacing"/>
        <w:rPr>
          <w:b/>
          <w:lang w:val="en-US"/>
        </w:rPr>
      </w:pPr>
      <w:r w:rsidRPr="00B8125A">
        <w:rPr>
          <w:b/>
          <w:lang w:val="en-US"/>
        </w:rPr>
        <w:lastRenderedPageBreak/>
        <w:t>Paper 1</w:t>
      </w:r>
    </w:p>
    <w:p w:rsidR="000F6A57" w:rsidRDefault="000F6A57" w:rsidP="000F6A57">
      <w:pPr>
        <w:pStyle w:val="NoSpacing"/>
        <w:rPr>
          <w:lang w:val="en-US"/>
        </w:rPr>
      </w:pPr>
    </w:p>
    <w:p w:rsidR="00B8125A" w:rsidRDefault="00B8125A" w:rsidP="000F6A57">
      <w:pPr>
        <w:pStyle w:val="NoSpacing"/>
        <w:rPr>
          <w:lang w:val="en-US"/>
        </w:rPr>
      </w:pPr>
      <w:r>
        <w:rPr>
          <w:lang w:val="en-US"/>
        </w:rPr>
        <w:t>SCE for crew support in space</w:t>
      </w:r>
    </w:p>
    <w:p w:rsidR="00B8125A" w:rsidRDefault="00B8125A" w:rsidP="000F6A57">
      <w:pPr>
        <w:pStyle w:val="NoSpacing"/>
        <w:rPr>
          <w:lang w:val="en-US"/>
        </w:rPr>
      </w:pPr>
    </w:p>
    <w:p w:rsidR="00B8125A" w:rsidRDefault="00B8125A" w:rsidP="000F6A57">
      <w:pPr>
        <w:pStyle w:val="NoSpacing"/>
        <w:rPr>
          <w:lang w:val="en-US"/>
        </w:rPr>
      </w:pPr>
      <w:r>
        <w:rPr>
          <w:lang w:val="en-US"/>
        </w:rPr>
        <w:t xml:space="preserve">REQUIRED: usability, cognitive support. SOLUTION =&gt; </w:t>
      </w:r>
      <w:proofErr w:type="spellStart"/>
      <w:r>
        <w:rPr>
          <w:lang w:val="en-US"/>
        </w:rPr>
        <w:t>ePartners</w:t>
      </w:r>
      <w:proofErr w:type="spellEnd"/>
      <w:r w:rsidR="00F63348">
        <w:rPr>
          <w:lang w:val="en-US"/>
        </w:rPr>
        <w:tab/>
      </w:r>
    </w:p>
    <w:p w:rsidR="00EA7762" w:rsidRDefault="00EA7762" w:rsidP="000F6A57">
      <w:pPr>
        <w:pStyle w:val="NoSpacing"/>
        <w:rPr>
          <w:lang w:val="en-US"/>
        </w:rPr>
      </w:pPr>
    </w:p>
    <w:p w:rsidR="00EA7762" w:rsidRDefault="00EA7762" w:rsidP="00EA7762">
      <w:pPr>
        <w:pStyle w:val="NoSpacing"/>
        <w:rPr>
          <w:lang w:val="en-US"/>
        </w:rPr>
      </w:pPr>
      <w:r>
        <w:rPr>
          <w:lang w:val="en-US"/>
        </w:rPr>
        <w:t>On cognitive engineering</w:t>
      </w:r>
      <w:r>
        <w:rPr>
          <w:lang w:val="en-US"/>
        </w:rPr>
        <w:br/>
        <w:t>CE is iterative, collaborative and has incrementally developed support functions</w:t>
      </w:r>
    </w:p>
    <w:p w:rsidR="00EA7762" w:rsidRDefault="00EA7762" w:rsidP="00EA7762">
      <w:pPr>
        <w:pStyle w:val="NoSpacing"/>
        <w:rPr>
          <w:lang w:val="en-US"/>
        </w:rPr>
      </w:pPr>
      <w:r>
        <w:rPr>
          <w:lang w:val="en-US"/>
        </w:rPr>
        <w:t>Usability framework has four objectives: effectiveness, efficiency, user satisfaction and learnability</w:t>
      </w:r>
    </w:p>
    <w:p w:rsidR="00EA7762" w:rsidRPr="00B8125A" w:rsidRDefault="00EA7762" w:rsidP="00EA7762">
      <w:pPr>
        <w:pStyle w:val="NoSpacing"/>
        <w:rPr>
          <w:lang w:val="en-US"/>
        </w:rPr>
      </w:pPr>
      <w:bookmarkStart w:id="0" w:name="_GoBack"/>
      <w:bookmarkEnd w:id="0"/>
    </w:p>
    <w:sectPr w:rsidR="00EA7762" w:rsidRPr="00B81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C12FA"/>
    <w:multiLevelType w:val="hybridMultilevel"/>
    <w:tmpl w:val="1D36ED36"/>
    <w:lvl w:ilvl="0" w:tplc="9EA47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01860"/>
    <w:multiLevelType w:val="hybridMultilevel"/>
    <w:tmpl w:val="354C0232"/>
    <w:lvl w:ilvl="0" w:tplc="1AB4F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6B"/>
    <w:rsid w:val="000328A0"/>
    <w:rsid w:val="000A6305"/>
    <w:rsid w:val="000F6A57"/>
    <w:rsid w:val="00157657"/>
    <w:rsid w:val="00167140"/>
    <w:rsid w:val="001B4EBA"/>
    <w:rsid w:val="0028636B"/>
    <w:rsid w:val="004B17D5"/>
    <w:rsid w:val="004B4BB6"/>
    <w:rsid w:val="006B4280"/>
    <w:rsid w:val="006E4651"/>
    <w:rsid w:val="0076005B"/>
    <w:rsid w:val="007C5F54"/>
    <w:rsid w:val="008976FF"/>
    <w:rsid w:val="00930308"/>
    <w:rsid w:val="00B8125A"/>
    <w:rsid w:val="00C373CF"/>
    <w:rsid w:val="00C8242F"/>
    <w:rsid w:val="00DC1A1A"/>
    <w:rsid w:val="00E04A04"/>
    <w:rsid w:val="00E46B1A"/>
    <w:rsid w:val="00EA7762"/>
    <w:rsid w:val="00F20270"/>
    <w:rsid w:val="00F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3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3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C7FE1B44.dotm</Template>
  <TotalTime>332</TotalTime>
  <Pages>7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Elmer Jacobs</dc:creator>
  <cp:lastModifiedBy>Elmer Jacobs</cp:lastModifiedBy>
  <cp:revision>12</cp:revision>
  <dcterms:created xsi:type="dcterms:W3CDTF">2012-06-22T09:21:00Z</dcterms:created>
  <dcterms:modified xsi:type="dcterms:W3CDTF">2012-06-26T13:18:00Z</dcterms:modified>
</cp:coreProperties>
</file>